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AU"/>
        </w:rPr>
        <w:id w:val="179964992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B76D4A" w:rsidRDefault="00B76D4A">
          <w:pPr>
            <w:pStyle w:val="NoSpacing"/>
            <w:rPr>
              <w:sz w:val="2"/>
            </w:rPr>
          </w:pPr>
        </w:p>
        <w:p w:rsidR="00B76D4A" w:rsidRDefault="00B76D4A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76D4A" w:rsidRDefault="001C562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Programming 3</w:t>
                                    </w:r>
                                  </w:p>
                                </w:sdtContent>
                              </w:sdt>
                              <w:p w:rsidR="00B76D4A" w:rsidRDefault="00285089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Portfolio Question </w:t>
                                </w:r>
                                <w:r w:rsidR="001C562A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7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(AT1.</w:t>
                                </w:r>
                                <w:r w:rsidR="001C562A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7</w:t>
                                </w:r>
                                <w:r w:rsidR="00D446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)</w:t>
                                </w:r>
                              </w:p>
                              <w:p w:rsidR="00B76D4A" w:rsidRDefault="00B76D4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76D4A" w:rsidRDefault="001C562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Programming 3</w:t>
                              </w:r>
                            </w:p>
                          </w:sdtContent>
                        </w:sdt>
                        <w:p w:rsidR="00B76D4A" w:rsidRDefault="00285089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Portfolio Question </w:t>
                          </w:r>
                          <w:r w:rsidR="001C562A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7</w:t>
                          </w: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(AT1.</w:t>
                          </w:r>
                          <w:r w:rsidR="001C562A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7</w:t>
                          </w:r>
                          <w:r w:rsidR="00D446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)</w:t>
                          </w:r>
                        </w:p>
                        <w:p w:rsidR="00B76D4A" w:rsidRDefault="00B76D4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25FFD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6D4A" w:rsidRDefault="00390E2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6D4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South Metro TAFE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6D4A" w:rsidRDefault="00B76D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Jonah Cummins P458162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B76D4A" w:rsidRDefault="00390E2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6D4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South Metro TAFE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B76D4A" w:rsidRDefault="00B76D4A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Jonah Cummins P458162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76D4A" w:rsidRDefault="00B76D4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801000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3759" w:rsidRDefault="00183759">
          <w:pPr>
            <w:pStyle w:val="TOCHeading"/>
          </w:pPr>
          <w:r>
            <w:t>Contents</w:t>
          </w:r>
        </w:p>
        <w:p w:rsidR="00084C14" w:rsidRDefault="001837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74409" w:history="1">
            <w:r w:rsidR="00084C14" w:rsidRPr="001925D4">
              <w:rPr>
                <w:rStyle w:val="Hyperlink"/>
                <w:noProof/>
              </w:rPr>
              <w:t>Data Structures</w:t>
            </w:r>
            <w:r w:rsidR="00084C14">
              <w:rPr>
                <w:noProof/>
                <w:webHidden/>
              </w:rPr>
              <w:tab/>
            </w:r>
            <w:r w:rsidR="00084C14">
              <w:rPr>
                <w:noProof/>
                <w:webHidden/>
              </w:rPr>
              <w:fldChar w:fldCharType="begin"/>
            </w:r>
            <w:r w:rsidR="00084C14">
              <w:rPr>
                <w:noProof/>
                <w:webHidden/>
              </w:rPr>
              <w:instrText xml:space="preserve"> PAGEREF _Toc8374409 \h </w:instrText>
            </w:r>
            <w:r w:rsidR="00084C14">
              <w:rPr>
                <w:noProof/>
                <w:webHidden/>
              </w:rPr>
            </w:r>
            <w:r w:rsidR="00084C14">
              <w:rPr>
                <w:noProof/>
                <w:webHidden/>
              </w:rPr>
              <w:fldChar w:fldCharType="separate"/>
            </w:r>
            <w:r w:rsidR="00084C14">
              <w:rPr>
                <w:noProof/>
                <w:webHidden/>
              </w:rPr>
              <w:t>2</w:t>
            </w:r>
            <w:r w:rsidR="00084C14">
              <w:rPr>
                <w:noProof/>
                <w:webHidden/>
              </w:rPr>
              <w:fldChar w:fldCharType="end"/>
            </w:r>
          </w:hyperlink>
        </w:p>
        <w:p w:rsidR="00084C14" w:rsidRDefault="00390E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74410" w:history="1">
            <w:r w:rsidR="00084C14" w:rsidRPr="001925D4">
              <w:rPr>
                <w:rStyle w:val="Hyperlink"/>
                <w:noProof/>
              </w:rPr>
              <w:t>Algorithms</w:t>
            </w:r>
            <w:r w:rsidR="00084C14">
              <w:rPr>
                <w:noProof/>
                <w:webHidden/>
              </w:rPr>
              <w:tab/>
            </w:r>
            <w:r w:rsidR="00084C14">
              <w:rPr>
                <w:noProof/>
                <w:webHidden/>
              </w:rPr>
              <w:fldChar w:fldCharType="begin"/>
            </w:r>
            <w:r w:rsidR="00084C14">
              <w:rPr>
                <w:noProof/>
                <w:webHidden/>
              </w:rPr>
              <w:instrText xml:space="preserve"> PAGEREF _Toc8374410 \h </w:instrText>
            </w:r>
            <w:r w:rsidR="00084C14">
              <w:rPr>
                <w:noProof/>
                <w:webHidden/>
              </w:rPr>
            </w:r>
            <w:r w:rsidR="00084C14">
              <w:rPr>
                <w:noProof/>
                <w:webHidden/>
              </w:rPr>
              <w:fldChar w:fldCharType="separate"/>
            </w:r>
            <w:r w:rsidR="00084C14">
              <w:rPr>
                <w:noProof/>
                <w:webHidden/>
              </w:rPr>
              <w:t>2</w:t>
            </w:r>
            <w:r w:rsidR="00084C14">
              <w:rPr>
                <w:noProof/>
                <w:webHidden/>
              </w:rPr>
              <w:fldChar w:fldCharType="end"/>
            </w:r>
          </w:hyperlink>
        </w:p>
        <w:p w:rsidR="00084C14" w:rsidRDefault="00390E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74411" w:history="1">
            <w:r w:rsidR="00084C14" w:rsidRPr="001925D4">
              <w:rPr>
                <w:rStyle w:val="Hyperlink"/>
                <w:noProof/>
              </w:rPr>
              <w:t>Pseudocode</w:t>
            </w:r>
            <w:r w:rsidR="00084C14">
              <w:rPr>
                <w:noProof/>
                <w:webHidden/>
              </w:rPr>
              <w:tab/>
            </w:r>
            <w:r w:rsidR="00084C14">
              <w:rPr>
                <w:noProof/>
                <w:webHidden/>
              </w:rPr>
              <w:fldChar w:fldCharType="begin"/>
            </w:r>
            <w:r w:rsidR="00084C14">
              <w:rPr>
                <w:noProof/>
                <w:webHidden/>
              </w:rPr>
              <w:instrText xml:space="preserve"> PAGEREF _Toc8374411 \h </w:instrText>
            </w:r>
            <w:r w:rsidR="00084C14">
              <w:rPr>
                <w:noProof/>
                <w:webHidden/>
              </w:rPr>
            </w:r>
            <w:r w:rsidR="00084C14">
              <w:rPr>
                <w:noProof/>
                <w:webHidden/>
              </w:rPr>
              <w:fldChar w:fldCharType="separate"/>
            </w:r>
            <w:r w:rsidR="00084C14">
              <w:rPr>
                <w:noProof/>
                <w:webHidden/>
              </w:rPr>
              <w:t>2</w:t>
            </w:r>
            <w:r w:rsidR="00084C14">
              <w:rPr>
                <w:noProof/>
                <w:webHidden/>
              </w:rPr>
              <w:fldChar w:fldCharType="end"/>
            </w:r>
          </w:hyperlink>
        </w:p>
        <w:p w:rsidR="00084C14" w:rsidRDefault="00390E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74412" w:history="1">
            <w:r w:rsidR="00084C14" w:rsidRPr="001925D4">
              <w:rPr>
                <w:rStyle w:val="Hyperlink"/>
                <w:noProof/>
              </w:rPr>
              <w:t>Error Handling</w:t>
            </w:r>
            <w:r w:rsidR="00084C14">
              <w:rPr>
                <w:noProof/>
                <w:webHidden/>
              </w:rPr>
              <w:tab/>
            </w:r>
            <w:r w:rsidR="00084C14">
              <w:rPr>
                <w:noProof/>
                <w:webHidden/>
              </w:rPr>
              <w:fldChar w:fldCharType="begin"/>
            </w:r>
            <w:r w:rsidR="00084C14">
              <w:rPr>
                <w:noProof/>
                <w:webHidden/>
              </w:rPr>
              <w:instrText xml:space="preserve"> PAGEREF _Toc8374412 \h </w:instrText>
            </w:r>
            <w:r w:rsidR="00084C14">
              <w:rPr>
                <w:noProof/>
                <w:webHidden/>
              </w:rPr>
            </w:r>
            <w:r w:rsidR="00084C14">
              <w:rPr>
                <w:noProof/>
                <w:webHidden/>
              </w:rPr>
              <w:fldChar w:fldCharType="separate"/>
            </w:r>
            <w:r w:rsidR="00084C14">
              <w:rPr>
                <w:noProof/>
                <w:webHidden/>
              </w:rPr>
              <w:t>6</w:t>
            </w:r>
            <w:r w:rsidR="00084C14">
              <w:rPr>
                <w:noProof/>
                <w:webHidden/>
              </w:rPr>
              <w:fldChar w:fldCharType="end"/>
            </w:r>
          </w:hyperlink>
        </w:p>
        <w:p w:rsidR="00084C14" w:rsidRDefault="00390E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74413" w:history="1">
            <w:r w:rsidR="00084C14" w:rsidRPr="001925D4">
              <w:rPr>
                <w:rStyle w:val="Hyperlink"/>
                <w:noProof/>
              </w:rPr>
              <w:t>Testing Procedures</w:t>
            </w:r>
            <w:r w:rsidR="00084C14">
              <w:rPr>
                <w:noProof/>
                <w:webHidden/>
              </w:rPr>
              <w:tab/>
            </w:r>
            <w:r w:rsidR="00084C14">
              <w:rPr>
                <w:noProof/>
                <w:webHidden/>
              </w:rPr>
              <w:fldChar w:fldCharType="begin"/>
            </w:r>
            <w:r w:rsidR="00084C14">
              <w:rPr>
                <w:noProof/>
                <w:webHidden/>
              </w:rPr>
              <w:instrText xml:space="preserve"> PAGEREF _Toc8374413 \h </w:instrText>
            </w:r>
            <w:r w:rsidR="00084C14">
              <w:rPr>
                <w:noProof/>
                <w:webHidden/>
              </w:rPr>
            </w:r>
            <w:r w:rsidR="00084C14">
              <w:rPr>
                <w:noProof/>
                <w:webHidden/>
              </w:rPr>
              <w:fldChar w:fldCharType="separate"/>
            </w:r>
            <w:r w:rsidR="00084C14">
              <w:rPr>
                <w:noProof/>
                <w:webHidden/>
              </w:rPr>
              <w:t>6</w:t>
            </w:r>
            <w:r w:rsidR="00084C14">
              <w:rPr>
                <w:noProof/>
                <w:webHidden/>
              </w:rPr>
              <w:fldChar w:fldCharType="end"/>
            </w:r>
          </w:hyperlink>
        </w:p>
        <w:p w:rsidR="00084C14" w:rsidRDefault="00390E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74414" w:history="1">
            <w:r w:rsidR="00084C14" w:rsidRPr="001925D4">
              <w:rPr>
                <w:rStyle w:val="Hyperlink"/>
                <w:noProof/>
              </w:rPr>
              <w:t>Upgrades and future enhancements</w:t>
            </w:r>
            <w:r w:rsidR="00084C14">
              <w:rPr>
                <w:noProof/>
                <w:webHidden/>
              </w:rPr>
              <w:tab/>
            </w:r>
            <w:r w:rsidR="00084C14">
              <w:rPr>
                <w:noProof/>
                <w:webHidden/>
              </w:rPr>
              <w:fldChar w:fldCharType="begin"/>
            </w:r>
            <w:r w:rsidR="00084C14">
              <w:rPr>
                <w:noProof/>
                <w:webHidden/>
              </w:rPr>
              <w:instrText xml:space="preserve"> PAGEREF _Toc8374414 \h </w:instrText>
            </w:r>
            <w:r w:rsidR="00084C14">
              <w:rPr>
                <w:noProof/>
                <w:webHidden/>
              </w:rPr>
            </w:r>
            <w:r w:rsidR="00084C14">
              <w:rPr>
                <w:noProof/>
                <w:webHidden/>
              </w:rPr>
              <w:fldChar w:fldCharType="separate"/>
            </w:r>
            <w:r w:rsidR="00084C14">
              <w:rPr>
                <w:noProof/>
                <w:webHidden/>
              </w:rPr>
              <w:t>6</w:t>
            </w:r>
            <w:r w:rsidR="00084C14">
              <w:rPr>
                <w:noProof/>
                <w:webHidden/>
              </w:rPr>
              <w:fldChar w:fldCharType="end"/>
            </w:r>
          </w:hyperlink>
        </w:p>
        <w:p w:rsidR="00183759" w:rsidRDefault="00183759">
          <w:r>
            <w:rPr>
              <w:b/>
              <w:bCs/>
              <w:noProof/>
            </w:rPr>
            <w:fldChar w:fldCharType="end"/>
          </w:r>
        </w:p>
      </w:sdtContent>
    </w:sdt>
    <w:p w:rsidR="009729F1" w:rsidRDefault="009729F1"/>
    <w:p w:rsidR="009729F1" w:rsidRDefault="009729F1">
      <w:r>
        <w:br w:type="page"/>
      </w:r>
    </w:p>
    <w:p w:rsidR="00623025" w:rsidRDefault="00E5165A" w:rsidP="00E5165A">
      <w:pPr>
        <w:pStyle w:val="Heading1"/>
      </w:pPr>
      <w:bookmarkStart w:id="0" w:name="_Toc8374409"/>
      <w:r>
        <w:lastRenderedPageBreak/>
        <w:t>Data Structures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580"/>
        <w:gridCol w:w="5193"/>
      </w:tblGrid>
      <w:tr w:rsidR="00356341" w:rsidTr="00F21DA7">
        <w:tc>
          <w:tcPr>
            <w:tcW w:w="1681" w:type="dxa"/>
          </w:tcPr>
          <w:p w:rsidR="00356341" w:rsidRPr="00460687" w:rsidRDefault="00356341" w:rsidP="00E5165A">
            <w:pPr>
              <w:rPr>
                <w:b/>
              </w:rPr>
            </w:pPr>
            <w:r w:rsidRPr="00460687">
              <w:rPr>
                <w:b/>
              </w:rPr>
              <w:t>Variable Name</w:t>
            </w:r>
          </w:p>
        </w:tc>
        <w:tc>
          <w:tcPr>
            <w:tcW w:w="1580" w:type="dxa"/>
          </w:tcPr>
          <w:p w:rsidR="00356341" w:rsidRPr="00460687" w:rsidRDefault="00356341" w:rsidP="00E5165A">
            <w:pPr>
              <w:rPr>
                <w:b/>
              </w:rPr>
            </w:pPr>
            <w:r w:rsidRPr="00460687">
              <w:rPr>
                <w:b/>
              </w:rPr>
              <w:t>Variable Type</w:t>
            </w:r>
          </w:p>
        </w:tc>
        <w:tc>
          <w:tcPr>
            <w:tcW w:w="5193" w:type="dxa"/>
          </w:tcPr>
          <w:p w:rsidR="00356341" w:rsidRPr="00460687" w:rsidRDefault="003E233C" w:rsidP="00E5165A">
            <w:pPr>
              <w:rPr>
                <w:b/>
              </w:rPr>
            </w:pPr>
            <w:r w:rsidRPr="00460687">
              <w:rPr>
                <w:b/>
              </w:rPr>
              <w:t>Purpose</w:t>
            </w:r>
          </w:p>
        </w:tc>
      </w:tr>
      <w:tr w:rsidR="00356341" w:rsidTr="00F21DA7">
        <w:tc>
          <w:tcPr>
            <w:tcW w:w="1681" w:type="dxa"/>
          </w:tcPr>
          <w:p w:rsidR="00356341" w:rsidRDefault="00E521C2" w:rsidP="00E5165A">
            <w:proofErr w:type="spellStart"/>
            <w:r>
              <w:t>tempResult</w:t>
            </w:r>
            <w:proofErr w:type="spellEnd"/>
          </w:p>
        </w:tc>
        <w:tc>
          <w:tcPr>
            <w:tcW w:w="1580" w:type="dxa"/>
          </w:tcPr>
          <w:p w:rsidR="00356341" w:rsidRDefault="00E521C2" w:rsidP="00E5165A">
            <w:r>
              <w:t>Double</w:t>
            </w:r>
          </w:p>
        </w:tc>
        <w:tc>
          <w:tcPr>
            <w:tcW w:w="5193" w:type="dxa"/>
          </w:tcPr>
          <w:p w:rsidR="00356341" w:rsidRDefault="00954ABA" w:rsidP="00E5165A">
            <w:r>
              <w:t xml:space="preserve">Temporally stores the result from the text display as the first number in </w:t>
            </w:r>
            <w:r w:rsidR="00771906">
              <w:t>an</w:t>
            </w:r>
            <w:r>
              <w:t xml:space="preserve"> arithmetic sum. </w:t>
            </w:r>
          </w:p>
        </w:tc>
      </w:tr>
      <w:tr w:rsidR="00E521C2" w:rsidTr="00F21DA7">
        <w:tc>
          <w:tcPr>
            <w:tcW w:w="1681" w:type="dxa"/>
          </w:tcPr>
          <w:p w:rsidR="00E521C2" w:rsidRDefault="00E521C2" w:rsidP="00E5165A">
            <w:proofErr w:type="spellStart"/>
            <w:r>
              <w:t>finalResult</w:t>
            </w:r>
            <w:proofErr w:type="spellEnd"/>
          </w:p>
        </w:tc>
        <w:tc>
          <w:tcPr>
            <w:tcW w:w="1580" w:type="dxa"/>
          </w:tcPr>
          <w:p w:rsidR="00E521C2" w:rsidRDefault="00E521C2" w:rsidP="00E5165A">
            <w:r>
              <w:t>Double</w:t>
            </w:r>
          </w:p>
        </w:tc>
        <w:tc>
          <w:tcPr>
            <w:tcW w:w="5193" w:type="dxa"/>
          </w:tcPr>
          <w:p w:rsidR="00E521C2" w:rsidRDefault="005A14B8" w:rsidP="00E5165A">
            <w:r>
              <w:t>The result</w:t>
            </w:r>
            <w:r w:rsidR="0054360E">
              <w:t xml:space="preserve"> from the </w:t>
            </w:r>
            <w:proofErr w:type="spellStart"/>
            <w:r w:rsidR="0054360E">
              <w:t>tempResult</w:t>
            </w:r>
            <w:proofErr w:type="spellEnd"/>
            <w:r w:rsidR="0054360E">
              <w:t xml:space="preserve"> and the </w:t>
            </w:r>
            <w:proofErr w:type="spellStart"/>
            <w:r w:rsidR="0054360E">
              <w:t>textDisplay</w:t>
            </w:r>
            <w:proofErr w:type="spellEnd"/>
            <w:r w:rsidR="0054360E">
              <w:t xml:space="preserve"> in an arithmetic sum.</w:t>
            </w:r>
          </w:p>
        </w:tc>
      </w:tr>
      <w:tr w:rsidR="00460687" w:rsidTr="00F21DA7">
        <w:tc>
          <w:tcPr>
            <w:tcW w:w="1681" w:type="dxa"/>
          </w:tcPr>
          <w:p w:rsidR="00460687" w:rsidRDefault="00460687" w:rsidP="00E5165A">
            <w:proofErr w:type="spellStart"/>
            <w:r>
              <w:t>plusClicked</w:t>
            </w:r>
            <w:proofErr w:type="spellEnd"/>
          </w:p>
        </w:tc>
        <w:tc>
          <w:tcPr>
            <w:tcW w:w="1580" w:type="dxa"/>
          </w:tcPr>
          <w:p w:rsidR="00460687" w:rsidRDefault="00460687" w:rsidP="00E5165A">
            <w:r>
              <w:t>Boolean</w:t>
            </w:r>
          </w:p>
        </w:tc>
        <w:tc>
          <w:tcPr>
            <w:tcW w:w="5193" w:type="dxa"/>
          </w:tcPr>
          <w:p w:rsidR="00460687" w:rsidRDefault="00AF2146" w:rsidP="00E5165A">
            <w:r>
              <w:t>I</w:t>
            </w:r>
            <w:r w:rsidR="00676D6B">
              <w:t>f the addition button is clicked</w:t>
            </w:r>
            <w:r w:rsidR="001C2043">
              <w:t>, this will cause the</w:t>
            </w:r>
            <w:r w:rsidR="00B6201E">
              <w:t xml:space="preserve"> text display to be put into the </w:t>
            </w:r>
            <w:proofErr w:type="spellStart"/>
            <w:r w:rsidR="00B6201E">
              <w:t>tempResult</w:t>
            </w:r>
            <w:proofErr w:type="spellEnd"/>
            <w:r w:rsidR="005571B5">
              <w:t>.</w:t>
            </w:r>
          </w:p>
        </w:tc>
      </w:tr>
      <w:tr w:rsidR="00460687" w:rsidTr="00F21DA7">
        <w:tc>
          <w:tcPr>
            <w:tcW w:w="1681" w:type="dxa"/>
          </w:tcPr>
          <w:p w:rsidR="00460687" w:rsidRDefault="00E13A62" w:rsidP="00E5165A">
            <w:proofErr w:type="spellStart"/>
            <w:r>
              <w:t>minusClicked</w:t>
            </w:r>
            <w:proofErr w:type="spellEnd"/>
          </w:p>
        </w:tc>
        <w:tc>
          <w:tcPr>
            <w:tcW w:w="1580" w:type="dxa"/>
          </w:tcPr>
          <w:p w:rsidR="00460687" w:rsidRDefault="00E13A62" w:rsidP="00E5165A">
            <w:r>
              <w:t>Boolean</w:t>
            </w:r>
          </w:p>
        </w:tc>
        <w:tc>
          <w:tcPr>
            <w:tcW w:w="5193" w:type="dxa"/>
          </w:tcPr>
          <w:p w:rsidR="00460687" w:rsidRDefault="00AF2146" w:rsidP="00E5165A">
            <w:r>
              <w:t xml:space="preserve">If the subtraction button is clicked, this will cause the text display to be put into the </w:t>
            </w:r>
            <w:proofErr w:type="spellStart"/>
            <w:r>
              <w:t>tempResult</w:t>
            </w:r>
            <w:proofErr w:type="spellEnd"/>
            <w:r>
              <w:t>.</w:t>
            </w:r>
          </w:p>
        </w:tc>
      </w:tr>
      <w:tr w:rsidR="00E13A62" w:rsidTr="00F21DA7">
        <w:tc>
          <w:tcPr>
            <w:tcW w:w="1681" w:type="dxa"/>
          </w:tcPr>
          <w:p w:rsidR="00E13A62" w:rsidRDefault="00E13A62" w:rsidP="00E5165A">
            <w:proofErr w:type="spellStart"/>
            <w:r>
              <w:t>divideClicked</w:t>
            </w:r>
            <w:proofErr w:type="spellEnd"/>
          </w:p>
        </w:tc>
        <w:tc>
          <w:tcPr>
            <w:tcW w:w="1580" w:type="dxa"/>
          </w:tcPr>
          <w:p w:rsidR="00E13A62" w:rsidRDefault="00E13A62" w:rsidP="00E5165A">
            <w:r>
              <w:t>Boolean</w:t>
            </w:r>
          </w:p>
        </w:tc>
        <w:tc>
          <w:tcPr>
            <w:tcW w:w="5193" w:type="dxa"/>
          </w:tcPr>
          <w:p w:rsidR="00E13A62" w:rsidRDefault="00AF2146" w:rsidP="00E5165A">
            <w:r>
              <w:t xml:space="preserve">If the division button is clicked, this will cause the text display to be put into the </w:t>
            </w:r>
            <w:proofErr w:type="spellStart"/>
            <w:r>
              <w:t>tempResult</w:t>
            </w:r>
            <w:proofErr w:type="spellEnd"/>
            <w:r>
              <w:t>.</w:t>
            </w:r>
          </w:p>
        </w:tc>
      </w:tr>
      <w:tr w:rsidR="00E13A62" w:rsidTr="00F21DA7">
        <w:tc>
          <w:tcPr>
            <w:tcW w:w="1681" w:type="dxa"/>
          </w:tcPr>
          <w:p w:rsidR="00E13A62" w:rsidRDefault="00E13A62" w:rsidP="00E5165A">
            <w:proofErr w:type="spellStart"/>
            <w:r>
              <w:t>mutiplyClicked</w:t>
            </w:r>
            <w:proofErr w:type="spellEnd"/>
          </w:p>
        </w:tc>
        <w:tc>
          <w:tcPr>
            <w:tcW w:w="1580" w:type="dxa"/>
          </w:tcPr>
          <w:p w:rsidR="00E13A62" w:rsidRDefault="00E13A62" w:rsidP="00E5165A">
            <w:r>
              <w:t>Boolean</w:t>
            </w:r>
          </w:p>
        </w:tc>
        <w:tc>
          <w:tcPr>
            <w:tcW w:w="5193" w:type="dxa"/>
          </w:tcPr>
          <w:p w:rsidR="00E13A62" w:rsidRDefault="00AF2146" w:rsidP="00E5165A">
            <w:r>
              <w:t xml:space="preserve">If the </w:t>
            </w:r>
            <w:proofErr w:type="spellStart"/>
            <w:r>
              <w:t>mutiplication</w:t>
            </w:r>
            <w:proofErr w:type="spellEnd"/>
            <w:r>
              <w:t xml:space="preserve"> button is clicked, this will cause the text display to be put into the </w:t>
            </w:r>
            <w:proofErr w:type="spellStart"/>
            <w:r>
              <w:t>tempResult</w:t>
            </w:r>
            <w:proofErr w:type="spellEnd"/>
            <w:r>
              <w:t>.</w:t>
            </w:r>
          </w:p>
        </w:tc>
      </w:tr>
    </w:tbl>
    <w:p w:rsidR="00356341" w:rsidRDefault="00356341" w:rsidP="00E5165A"/>
    <w:p w:rsidR="00E5165A" w:rsidRDefault="00E5165A" w:rsidP="00E5165A">
      <w:pPr>
        <w:pStyle w:val="Heading1"/>
      </w:pPr>
      <w:bookmarkStart w:id="1" w:name="_Toc8374410"/>
      <w:r>
        <w:t>Algorithms</w:t>
      </w:r>
      <w:bookmarkEnd w:id="1"/>
    </w:p>
    <w:p w:rsidR="00AA2D0C" w:rsidRPr="00AA2D0C" w:rsidRDefault="00CA5AC5" w:rsidP="00AA2D0C">
      <w:pPr>
        <w:pStyle w:val="Heading2"/>
      </w:pPr>
      <w:bookmarkStart w:id="2" w:name="_Toc8374411"/>
      <w:r>
        <w:t>Pseudocode</w:t>
      </w:r>
      <w:bookmarkEnd w:id="2"/>
    </w:p>
    <w:p w:rsidR="00CF2765" w:rsidRDefault="00482B35" w:rsidP="00E5165A">
      <w:r>
        <w:t>B</w:t>
      </w:r>
      <w:r w:rsidR="008B3829">
        <w:t>utton 0</w:t>
      </w:r>
      <w:r w:rsidR="00DE7963">
        <w:t xml:space="preserve"> </w:t>
      </w:r>
      <w:r w:rsidR="00527F2F">
        <w:t xml:space="preserve">to </w:t>
      </w:r>
      <w:r w:rsidR="00DE7963">
        <w:t>9</w:t>
      </w:r>
      <w:r w:rsidR="00527F2F">
        <w:t xml:space="preserve">, decimal place and negative sign </w:t>
      </w:r>
      <w:r w:rsidR="00AA631D">
        <w:t>on click event method</w:t>
      </w:r>
      <w:r w:rsidR="00B8374B">
        <w:t>s</w:t>
      </w:r>
    </w:p>
    <w:p w:rsidR="008B3829" w:rsidRDefault="008B3829" w:rsidP="00E5165A">
      <w:r>
        <w:tab/>
      </w:r>
      <w:proofErr w:type="spellStart"/>
      <w:r>
        <w:t>Display.text</w:t>
      </w:r>
      <w:proofErr w:type="spellEnd"/>
      <w:r>
        <w:t xml:space="preserve"> = </w:t>
      </w:r>
      <w:proofErr w:type="spellStart"/>
      <w:r>
        <w:t>Display.text</w:t>
      </w:r>
      <w:proofErr w:type="spellEnd"/>
      <w:r>
        <w:t xml:space="preserve">  + </w:t>
      </w:r>
      <w:proofErr w:type="spellStart"/>
      <w:r>
        <w:t>button.text</w:t>
      </w:r>
      <w:proofErr w:type="spellEnd"/>
    </w:p>
    <w:p w:rsidR="008B3829" w:rsidRDefault="008B3829" w:rsidP="00E5165A">
      <w:r>
        <w:t xml:space="preserve">End Method </w:t>
      </w:r>
    </w:p>
    <w:p w:rsidR="00527F2F" w:rsidRDefault="00527F2F" w:rsidP="00E5165A"/>
    <w:p w:rsidR="00527F2F" w:rsidRDefault="009B3B5C" w:rsidP="00E5165A">
      <w:r>
        <w:t>Addition Button</w:t>
      </w:r>
    </w:p>
    <w:p w:rsidR="008F5FC9" w:rsidRDefault="008F5FC9" w:rsidP="00E5165A">
      <w:r>
        <w:tab/>
        <w:t>I</w:t>
      </w:r>
      <w:r w:rsidR="00CF023B">
        <w:t>F</w:t>
      </w:r>
      <w:r>
        <w:t xml:space="preserve">( </w:t>
      </w:r>
      <w:proofErr w:type="spellStart"/>
      <w:r w:rsidR="00E54F5E">
        <w:t>Display.text</w:t>
      </w:r>
      <w:proofErr w:type="spellEnd"/>
      <w:r>
        <w:t xml:space="preserve">!= empty </w:t>
      </w:r>
      <w:r w:rsidR="00C448F5">
        <w:t xml:space="preserve">&amp;&amp; </w:t>
      </w:r>
      <w:proofErr w:type="spellStart"/>
      <w:r w:rsidR="00C448F5">
        <w:t>display.text</w:t>
      </w:r>
      <w:proofErr w:type="spellEnd"/>
      <w:r w:rsidR="00C448F5">
        <w:t xml:space="preserve"> != .)</w:t>
      </w:r>
    </w:p>
    <w:p w:rsidR="001A71F7" w:rsidRDefault="001A71F7" w:rsidP="00E5165A">
      <w:r>
        <w:tab/>
      </w:r>
      <w:r>
        <w:tab/>
      </w:r>
      <w:proofErr w:type="spellStart"/>
      <w:r>
        <w:t>tempResult</w:t>
      </w:r>
      <w:proofErr w:type="spellEnd"/>
      <w:r>
        <w:t xml:space="preserve"> += </w:t>
      </w:r>
      <w:proofErr w:type="spellStart"/>
      <w:r>
        <w:t>display.text</w:t>
      </w:r>
      <w:proofErr w:type="spellEnd"/>
    </w:p>
    <w:p w:rsidR="001A71F7" w:rsidRDefault="001A71F7" w:rsidP="00E5165A">
      <w:r>
        <w:tab/>
      </w:r>
      <w:r>
        <w:tab/>
      </w:r>
      <w:proofErr w:type="spellStart"/>
      <w:r>
        <w:t>txtDisplay.Clear</w:t>
      </w:r>
      <w:proofErr w:type="spellEnd"/>
    </w:p>
    <w:p w:rsidR="00133E55" w:rsidRDefault="00133E55" w:rsidP="00E5165A">
      <w:r>
        <w:tab/>
      </w:r>
      <w:r>
        <w:tab/>
        <w:t>plus = true</w:t>
      </w:r>
    </w:p>
    <w:p w:rsidR="00133E55" w:rsidRDefault="00133E55" w:rsidP="00E5165A">
      <w:r>
        <w:tab/>
      </w:r>
      <w:r>
        <w:tab/>
        <w:t>minus = false</w:t>
      </w:r>
    </w:p>
    <w:p w:rsidR="00133E55" w:rsidRDefault="00133E55" w:rsidP="00E5165A">
      <w:r>
        <w:tab/>
      </w:r>
      <w:r>
        <w:tab/>
        <w:t>divide = false</w:t>
      </w:r>
    </w:p>
    <w:p w:rsidR="00133E55" w:rsidRDefault="00133E55" w:rsidP="00E5165A">
      <w:r>
        <w:tab/>
      </w:r>
      <w:r>
        <w:tab/>
        <w:t xml:space="preserve">multiply = </w:t>
      </w:r>
      <w:proofErr w:type="spellStart"/>
      <w:r>
        <w:t>flase</w:t>
      </w:r>
      <w:proofErr w:type="spellEnd"/>
    </w:p>
    <w:p w:rsidR="00133E55" w:rsidRDefault="00133E55" w:rsidP="00E5165A">
      <w:r>
        <w:tab/>
      </w:r>
      <w:r w:rsidR="00CF023B">
        <w:t>END IF</w:t>
      </w:r>
    </w:p>
    <w:p w:rsidR="009B3B5C" w:rsidRDefault="00CF023B" w:rsidP="00E5165A">
      <w:r>
        <w:t>END METHOD</w:t>
      </w:r>
    </w:p>
    <w:p w:rsidR="00065130" w:rsidRDefault="00065130" w:rsidP="00E5165A"/>
    <w:p w:rsidR="00777EC8" w:rsidRDefault="009B3B5C" w:rsidP="00777EC8">
      <w:r>
        <w:t>Subtract Button</w:t>
      </w:r>
      <w:r w:rsidR="00AA2D0C">
        <w:br/>
      </w:r>
      <w:r w:rsidR="00777EC8">
        <w:t xml:space="preserve">       </w:t>
      </w:r>
      <w:r w:rsidR="00777EC8">
        <w:tab/>
        <w:t>I</w:t>
      </w:r>
      <w:r w:rsidR="00192191">
        <w:t>F</w:t>
      </w:r>
      <w:r w:rsidR="00777EC8">
        <w:t xml:space="preserve"> ( </w:t>
      </w:r>
      <w:proofErr w:type="spellStart"/>
      <w:r w:rsidR="00E54F5E">
        <w:t>Display.text</w:t>
      </w:r>
      <w:proofErr w:type="spellEnd"/>
      <w:r w:rsidR="00777EC8">
        <w:t xml:space="preserve"> != empty &amp;&amp; </w:t>
      </w:r>
      <w:proofErr w:type="spellStart"/>
      <w:r w:rsidR="00777EC8">
        <w:t>display.text</w:t>
      </w:r>
      <w:proofErr w:type="spellEnd"/>
      <w:r w:rsidR="00777EC8">
        <w:t xml:space="preserve"> != .)</w:t>
      </w:r>
    </w:p>
    <w:p w:rsidR="00777EC8" w:rsidRDefault="00777EC8" w:rsidP="00777EC8">
      <w:r>
        <w:tab/>
      </w:r>
      <w:r>
        <w:tab/>
      </w:r>
      <w:proofErr w:type="spellStart"/>
      <w:r>
        <w:t>tempResult</w:t>
      </w:r>
      <w:proofErr w:type="spellEnd"/>
      <w:r>
        <w:t xml:space="preserve"> += </w:t>
      </w:r>
      <w:proofErr w:type="spellStart"/>
      <w:r>
        <w:t>display.text</w:t>
      </w:r>
      <w:proofErr w:type="spellEnd"/>
    </w:p>
    <w:p w:rsidR="00777EC8" w:rsidRDefault="00777EC8" w:rsidP="00777EC8">
      <w:r>
        <w:tab/>
      </w:r>
      <w:r>
        <w:tab/>
      </w:r>
      <w:proofErr w:type="spellStart"/>
      <w:r>
        <w:t>txtDisplay.Clear</w:t>
      </w:r>
      <w:proofErr w:type="spellEnd"/>
    </w:p>
    <w:p w:rsidR="00777EC8" w:rsidRDefault="00777EC8" w:rsidP="00777EC8">
      <w:r>
        <w:lastRenderedPageBreak/>
        <w:tab/>
      </w:r>
      <w:r>
        <w:tab/>
        <w:t>plus = false</w:t>
      </w:r>
    </w:p>
    <w:p w:rsidR="00777EC8" w:rsidRDefault="00777EC8" w:rsidP="00777EC8">
      <w:r>
        <w:tab/>
      </w:r>
      <w:r>
        <w:tab/>
        <w:t>minus = true</w:t>
      </w:r>
    </w:p>
    <w:p w:rsidR="00777EC8" w:rsidRDefault="00777EC8" w:rsidP="00777EC8">
      <w:r>
        <w:tab/>
      </w:r>
      <w:r>
        <w:tab/>
        <w:t>divide = false</w:t>
      </w:r>
    </w:p>
    <w:p w:rsidR="00777EC8" w:rsidRDefault="00777EC8" w:rsidP="00777EC8">
      <w:r>
        <w:tab/>
      </w:r>
      <w:r>
        <w:tab/>
        <w:t>multiply = f</w:t>
      </w:r>
      <w:r w:rsidR="000C45C8">
        <w:t>alse</w:t>
      </w:r>
      <w:r w:rsidR="00431710">
        <w:br/>
      </w:r>
    </w:p>
    <w:p w:rsidR="00366DCC" w:rsidRDefault="00366DCC" w:rsidP="00777EC8">
      <w:r>
        <w:tab/>
        <w:t>E</w:t>
      </w:r>
      <w:r w:rsidR="00192191">
        <w:t>ND IF</w:t>
      </w:r>
    </w:p>
    <w:p w:rsidR="009B3B5C" w:rsidRDefault="00192191" w:rsidP="00E5165A">
      <w:r>
        <w:t>END METHOD</w:t>
      </w:r>
    </w:p>
    <w:p w:rsidR="005A5E6A" w:rsidRDefault="005A5E6A" w:rsidP="00E5165A"/>
    <w:p w:rsidR="00065130" w:rsidRDefault="00065130" w:rsidP="00E5165A">
      <w:r>
        <w:t>Divide Button</w:t>
      </w:r>
    </w:p>
    <w:p w:rsidR="00065130" w:rsidRDefault="00065130" w:rsidP="00065130">
      <w:r>
        <w:tab/>
        <w:t>I</w:t>
      </w:r>
      <w:r w:rsidR="00F038B6">
        <w:t>F</w:t>
      </w:r>
      <w:r>
        <w:t xml:space="preserve"> ( </w:t>
      </w:r>
      <w:proofErr w:type="spellStart"/>
      <w:r w:rsidR="00E54F5E">
        <w:t>Display.text</w:t>
      </w:r>
      <w:proofErr w:type="spellEnd"/>
      <w:r>
        <w:t xml:space="preserve"> != empty &amp;&amp; </w:t>
      </w:r>
      <w:proofErr w:type="spellStart"/>
      <w:r>
        <w:t>display.text</w:t>
      </w:r>
      <w:proofErr w:type="spellEnd"/>
      <w:r>
        <w:t xml:space="preserve"> != .)</w:t>
      </w:r>
    </w:p>
    <w:p w:rsidR="00065130" w:rsidRDefault="00065130" w:rsidP="00065130">
      <w:r>
        <w:tab/>
      </w:r>
      <w:r>
        <w:tab/>
      </w:r>
      <w:proofErr w:type="spellStart"/>
      <w:r>
        <w:t>tempResult</w:t>
      </w:r>
      <w:proofErr w:type="spellEnd"/>
      <w:r>
        <w:t xml:space="preserve"> += </w:t>
      </w:r>
      <w:proofErr w:type="spellStart"/>
      <w:r>
        <w:t>display.text</w:t>
      </w:r>
      <w:proofErr w:type="spellEnd"/>
    </w:p>
    <w:p w:rsidR="00065130" w:rsidRDefault="00065130" w:rsidP="00065130">
      <w:r>
        <w:tab/>
      </w:r>
      <w:r>
        <w:tab/>
      </w:r>
      <w:proofErr w:type="spellStart"/>
      <w:r>
        <w:t>txtDisplay.Clear</w:t>
      </w:r>
      <w:proofErr w:type="spellEnd"/>
    </w:p>
    <w:p w:rsidR="00065130" w:rsidRDefault="00065130" w:rsidP="00065130">
      <w:r>
        <w:tab/>
      </w:r>
      <w:r>
        <w:tab/>
        <w:t>plus = f</w:t>
      </w:r>
      <w:r w:rsidR="000C45C8">
        <w:t>alse</w:t>
      </w:r>
    </w:p>
    <w:p w:rsidR="00065130" w:rsidRDefault="00065130" w:rsidP="00065130">
      <w:r>
        <w:tab/>
      </w:r>
      <w:r>
        <w:tab/>
        <w:t>minus = false</w:t>
      </w:r>
    </w:p>
    <w:p w:rsidR="00065130" w:rsidRDefault="00065130" w:rsidP="00065130">
      <w:r>
        <w:tab/>
      </w:r>
      <w:r>
        <w:tab/>
        <w:t>divide = true</w:t>
      </w:r>
    </w:p>
    <w:p w:rsidR="00065130" w:rsidRDefault="00065130" w:rsidP="00065130">
      <w:r>
        <w:tab/>
      </w:r>
      <w:r>
        <w:tab/>
        <w:t>multiply = f</w:t>
      </w:r>
      <w:r w:rsidR="000C45C8">
        <w:t>alse</w:t>
      </w:r>
    </w:p>
    <w:p w:rsidR="00F038B6" w:rsidRDefault="00F038B6" w:rsidP="00065130">
      <w:r>
        <w:tab/>
        <w:t>END IF</w:t>
      </w:r>
    </w:p>
    <w:p w:rsidR="00F038B6" w:rsidRDefault="00F038B6" w:rsidP="00065130">
      <w:r>
        <w:t>END METHOD</w:t>
      </w:r>
    </w:p>
    <w:p w:rsidR="00065130" w:rsidRDefault="00065130" w:rsidP="00E5165A"/>
    <w:p w:rsidR="005A5E6A" w:rsidRDefault="00F82263" w:rsidP="00E5165A">
      <w:r>
        <w:t>Multiplication Button</w:t>
      </w:r>
    </w:p>
    <w:p w:rsidR="00F82263" w:rsidRDefault="00F82263" w:rsidP="00FE7118">
      <w:pPr>
        <w:ind w:firstLine="720"/>
      </w:pPr>
      <w:r>
        <w:t xml:space="preserve">IF ( </w:t>
      </w:r>
      <w:proofErr w:type="spellStart"/>
      <w:r w:rsidR="00E54F5E">
        <w:t>Display.text</w:t>
      </w:r>
      <w:proofErr w:type="spellEnd"/>
      <w:r>
        <w:t xml:space="preserve"> != empty &amp;&amp; </w:t>
      </w:r>
      <w:proofErr w:type="spellStart"/>
      <w:r>
        <w:t>display.text</w:t>
      </w:r>
      <w:proofErr w:type="spellEnd"/>
      <w:r>
        <w:t xml:space="preserve"> != .)</w:t>
      </w:r>
    </w:p>
    <w:p w:rsidR="00F82263" w:rsidRDefault="00F82263" w:rsidP="00F82263">
      <w:r>
        <w:tab/>
      </w:r>
      <w:r>
        <w:tab/>
      </w:r>
      <w:proofErr w:type="spellStart"/>
      <w:r>
        <w:t>tempResult</w:t>
      </w:r>
      <w:proofErr w:type="spellEnd"/>
      <w:r>
        <w:t xml:space="preserve"> += </w:t>
      </w:r>
      <w:proofErr w:type="spellStart"/>
      <w:r>
        <w:t>display.text</w:t>
      </w:r>
      <w:proofErr w:type="spellEnd"/>
    </w:p>
    <w:p w:rsidR="00F82263" w:rsidRDefault="00F82263" w:rsidP="00F82263">
      <w:r>
        <w:tab/>
      </w:r>
      <w:r>
        <w:tab/>
      </w:r>
      <w:proofErr w:type="spellStart"/>
      <w:r>
        <w:t>txtDisplay.Clear</w:t>
      </w:r>
      <w:proofErr w:type="spellEnd"/>
    </w:p>
    <w:p w:rsidR="00F82263" w:rsidRDefault="00F82263" w:rsidP="00F82263">
      <w:r>
        <w:tab/>
      </w:r>
      <w:r>
        <w:tab/>
        <w:t>plus = false</w:t>
      </w:r>
    </w:p>
    <w:p w:rsidR="00F82263" w:rsidRDefault="00F82263" w:rsidP="00F82263">
      <w:r>
        <w:tab/>
      </w:r>
      <w:r>
        <w:tab/>
        <w:t>minus = false</w:t>
      </w:r>
    </w:p>
    <w:p w:rsidR="00F82263" w:rsidRDefault="00F82263" w:rsidP="00F82263">
      <w:r>
        <w:tab/>
      </w:r>
      <w:r>
        <w:tab/>
        <w:t>divide = false</w:t>
      </w:r>
    </w:p>
    <w:p w:rsidR="00F82263" w:rsidRDefault="00F82263" w:rsidP="00F82263">
      <w:r>
        <w:tab/>
      </w:r>
      <w:r>
        <w:tab/>
        <w:t>multiply = true</w:t>
      </w:r>
    </w:p>
    <w:p w:rsidR="00F82263" w:rsidRDefault="00F82263" w:rsidP="00F82263">
      <w:r>
        <w:tab/>
        <w:t>END IF</w:t>
      </w:r>
    </w:p>
    <w:p w:rsidR="00F82263" w:rsidRDefault="00F82263" w:rsidP="00E5165A">
      <w:r>
        <w:t>END METHOD</w:t>
      </w:r>
    </w:p>
    <w:p w:rsidR="00F82263" w:rsidRDefault="00F82263" w:rsidP="00E5165A"/>
    <w:p w:rsidR="00E54F5E" w:rsidRDefault="00E54F5E" w:rsidP="00E5165A"/>
    <w:p w:rsidR="00E54F5E" w:rsidRDefault="00E54F5E" w:rsidP="00E5165A">
      <w:r>
        <w:lastRenderedPageBreak/>
        <w:t>Square Root Button</w:t>
      </w:r>
    </w:p>
    <w:p w:rsidR="00E54F5E" w:rsidRDefault="00E54F5E" w:rsidP="00FE7118">
      <w:pPr>
        <w:ind w:firstLine="720"/>
      </w:pPr>
      <w:r>
        <w:t>IF (</w:t>
      </w:r>
      <w:proofErr w:type="spellStart"/>
      <w:r>
        <w:t>Display.text</w:t>
      </w:r>
      <w:proofErr w:type="spellEnd"/>
      <w:r>
        <w:t xml:space="preserve"> =! Empty)</w:t>
      </w:r>
    </w:p>
    <w:p w:rsidR="00FE7118" w:rsidRDefault="00FE7118" w:rsidP="00FE7118">
      <w:pPr>
        <w:ind w:firstLine="720"/>
      </w:pPr>
      <w:r>
        <w:tab/>
      </w:r>
      <w:proofErr w:type="spellStart"/>
      <w:r>
        <w:t>Display.text</w:t>
      </w:r>
      <w:proofErr w:type="spellEnd"/>
      <w:r>
        <w:t xml:space="preserve"> = </w:t>
      </w:r>
      <w:proofErr w:type="spellStart"/>
      <w:r>
        <w:t>SqaureRoot</w:t>
      </w:r>
      <w:proofErr w:type="spellEnd"/>
      <w:r>
        <w:t>(</w:t>
      </w:r>
      <w:proofErr w:type="spellStart"/>
      <w:r>
        <w:t>display.text</w:t>
      </w:r>
      <w:proofErr w:type="spellEnd"/>
      <w:r>
        <w:t>)</w:t>
      </w:r>
    </w:p>
    <w:p w:rsidR="00BE5E05" w:rsidRDefault="00BE5E05" w:rsidP="00FE7118">
      <w:pPr>
        <w:ind w:firstLine="720"/>
      </w:pPr>
      <w:r>
        <w:t>ELSE</w:t>
      </w:r>
    </w:p>
    <w:p w:rsidR="00BE5E05" w:rsidRDefault="00BE5E05" w:rsidP="00FE7118">
      <w:pPr>
        <w:ind w:firstLine="720"/>
      </w:pPr>
      <w:r>
        <w:tab/>
      </w:r>
      <w:proofErr w:type="spellStart"/>
      <w:r>
        <w:t>MessageBox</w:t>
      </w:r>
      <w:proofErr w:type="spellEnd"/>
      <w:r>
        <w:t xml:space="preserve"> (Error)</w:t>
      </w:r>
    </w:p>
    <w:p w:rsidR="00BE5E05" w:rsidRDefault="00BE5E05" w:rsidP="00FE7118">
      <w:pPr>
        <w:ind w:firstLine="720"/>
      </w:pPr>
      <w:r>
        <w:t>END IF</w:t>
      </w:r>
    </w:p>
    <w:p w:rsidR="0046709D" w:rsidRDefault="0046709D" w:rsidP="0046709D">
      <w:r>
        <w:t>END METHOD</w:t>
      </w:r>
    </w:p>
    <w:p w:rsidR="00E54F5E" w:rsidRDefault="00E54F5E" w:rsidP="00E5165A">
      <w:r>
        <w:tab/>
      </w:r>
    </w:p>
    <w:p w:rsidR="00DD3C5F" w:rsidRDefault="00DD3C5F" w:rsidP="00E5165A">
      <w:r>
        <w:t>Cube Root Button</w:t>
      </w:r>
    </w:p>
    <w:p w:rsidR="00DD3C5F" w:rsidRDefault="00DD3C5F" w:rsidP="00DD3C5F">
      <w:pPr>
        <w:ind w:firstLine="720"/>
      </w:pPr>
      <w:r>
        <w:t>IF (</w:t>
      </w:r>
      <w:proofErr w:type="spellStart"/>
      <w:r>
        <w:t>Display.text</w:t>
      </w:r>
      <w:proofErr w:type="spellEnd"/>
      <w:r>
        <w:t xml:space="preserve"> =! Empty)</w:t>
      </w:r>
    </w:p>
    <w:p w:rsidR="00DD3C5F" w:rsidRDefault="00DD3C5F" w:rsidP="00DD3C5F">
      <w:pPr>
        <w:ind w:firstLine="720"/>
      </w:pPr>
      <w:r>
        <w:tab/>
      </w:r>
      <w:proofErr w:type="spellStart"/>
      <w:r>
        <w:t>Display.text</w:t>
      </w:r>
      <w:proofErr w:type="spellEnd"/>
      <w:r>
        <w:t xml:space="preserve"> = </w:t>
      </w:r>
      <w:proofErr w:type="spellStart"/>
      <w:r>
        <w:t>CubeRoot</w:t>
      </w:r>
      <w:proofErr w:type="spellEnd"/>
      <w:r>
        <w:t>(</w:t>
      </w:r>
      <w:proofErr w:type="spellStart"/>
      <w:r>
        <w:t>display.text</w:t>
      </w:r>
      <w:proofErr w:type="spellEnd"/>
      <w:r>
        <w:t>)</w:t>
      </w:r>
    </w:p>
    <w:p w:rsidR="00DD3C5F" w:rsidRDefault="00DD3C5F" w:rsidP="00DD3C5F">
      <w:pPr>
        <w:ind w:firstLine="720"/>
      </w:pPr>
      <w:r>
        <w:t>ELSE</w:t>
      </w:r>
    </w:p>
    <w:p w:rsidR="00DD3C5F" w:rsidRDefault="00DD3C5F" w:rsidP="00DD3C5F">
      <w:pPr>
        <w:ind w:firstLine="720"/>
      </w:pPr>
      <w:r>
        <w:tab/>
      </w:r>
      <w:proofErr w:type="spellStart"/>
      <w:r>
        <w:t>MessageBox</w:t>
      </w:r>
      <w:proofErr w:type="spellEnd"/>
      <w:r>
        <w:t xml:space="preserve"> (Error)</w:t>
      </w:r>
    </w:p>
    <w:p w:rsidR="00DD3C5F" w:rsidRDefault="00DD3C5F" w:rsidP="00DD3C5F">
      <w:pPr>
        <w:ind w:firstLine="720"/>
      </w:pPr>
      <w:r>
        <w:t>END IF</w:t>
      </w:r>
    </w:p>
    <w:p w:rsidR="00DD3C5F" w:rsidRDefault="00DD3C5F" w:rsidP="00DD3C5F">
      <w:r>
        <w:t>END METHOD</w:t>
      </w:r>
    </w:p>
    <w:p w:rsidR="00DD3C5F" w:rsidRDefault="00DD3C5F" w:rsidP="00E5165A"/>
    <w:p w:rsidR="00F35BC8" w:rsidRDefault="00F35BC8" w:rsidP="00E5165A">
      <w:r>
        <w:t>Inverse Button</w:t>
      </w:r>
    </w:p>
    <w:p w:rsidR="00F35BC8" w:rsidRDefault="00F35BC8" w:rsidP="00F35BC8">
      <w:pPr>
        <w:ind w:firstLine="720"/>
      </w:pPr>
      <w:r>
        <w:t>IF (</w:t>
      </w:r>
      <w:proofErr w:type="spellStart"/>
      <w:r>
        <w:t>Display.text</w:t>
      </w:r>
      <w:proofErr w:type="spellEnd"/>
      <w:r>
        <w:t xml:space="preserve"> =! Empty)</w:t>
      </w:r>
    </w:p>
    <w:p w:rsidR="00F35BC8" w:rsidRDefault="00F35BC8" w:rsidP="00F35BC8">
      <w:pPr>
        <w:ind w:firstLine="720"/>
      </w:pPr>
      <w:r>
        <w:tab/>
      </w:r>
      <w:proofErr w:type="spellStart"/>
      <w:r>
        <w:t>Display.text</w:t>
      </w:r>
      <w:proofErr w:type="spellEnd"/>
      <w:r>
        <w:t xml:space="preserve"> = Inverse(</w:t>
      </w:r>
      <w:proofErr w:type="spellStart"/>
      <w:r>
        <w:t>display.text</w:t>
      </w:r>
      <w:proofErr w:type="spellEnd"/>
      <w:r>
        <w:t>)</w:t>
      </w:r>
    </w:p>
    <w:p w:rsidR="00F35BC8" w:rsidRDefault="00F35BC8" w:rsidP="00F35BC8">
      <w:pPr>
        <w:ind w:firstLine="720"/>
      </w:pPr>
      <w:r>
        <w:t>ELSE</w:t>
      </w:r>
    </w:p>
    <w:p w:rsidR="00F35BC8" w:rsidRDefault="00F35BC8" w:rsidP="00F35BC8">
      <w:pPr>
        <w:ind w:firstLine="720"/>
      </w:pPr>
      <w:r>
        <w:tab/>
      </w:r>
      <w:proofErr w:type="spellStart"/>
      <w:r>
        <w:t>MessageBox</w:t>
      </w:r>
      <w:proofErr w:type="spellEnd"/>
      <w:r>
        <w:t xml:space="preserve"> (Error)</w:t>
      </w:r>
    </w:p>
    <w:p w:rsidR="00F35BC8" w:rsidRDefault="00F35BC8" w:rsidP="00F35BC8">
      <w:pPr>
        <w:ind w:firstLine="720"/>
      </w:pPr>
      <w:r>
        <w:t>END IF</w:t>
      </w:r>
    </w:p>
    <w:p w:rsidR="00F35BC8" w:rsidRDefault="00F35BC8" w:rsidP="00F35BC8">
      <w:r>
        <w:t>END METHOD</w:t>
      </w:r>
    </w:p>
    <w:p w:rsidR="00F35BC8" w:rsidRDefault="00F35BC8" w:rsidP="00E5165A"/>
    <w:p w:rsidR="005F272D" w:rsidRDefault="005F272D" w:rsidP="00E5165A">
      <w:r>
        <w:t>Tan Button</w:t>
      </w:r>
    </w:p>
    <w:p w:rsidR="005F272D" w:rsidRDefault="005F272D" w:rsidP="005F272D">
      <w:pPr>
        <w:ind w:firstLine="720"/>
      </w:pPr>
      <w:r>
        <w:t>IF (</w:t>
      </w:r>
      <w:proofErr w:type="spellStart"/>
      <w:r>
        <w:t>Display.text</w:t>
      </w:r>
      <w:proofErr w:type="spellEnd"/>
      <w:r>
        <w:t xml:space="preserve"> =! Empty &amp;&amp; </w:t>
      </w:r>
      <w:proofErr w:type="spellStart"/>
      <w:r>
        <w:t>display.text</w:t>
      </w:r>
      <w:proofErr w:type="spellEnd"/>
      <w:r>
        <w:t xml:space="preserve"> &lt; 90 &amp;&amp; </w:t>
      </w:r>
      <w:proofErr w:type="spellStart"/>
      <w:r>
        <w:t>display.text</w:t>
      </w:r>
      <w:proofErr w:type="spellEnd"/>
      <w:r>
        <w:t xml:space="preserve"> </w:t>
      </w:r>
      <w:r w:rsidR="00A459EE">
        <w:t>&gt;</w:t>
      </w:r>
      <w:r>
        <w:t>= 0)</w:t>
      </w:r>
    </w:p>
    <w:p w:rsidR="005F272D" w:rsidRDefault="005F272D" w:rsidP="005F272D">
      <w:pPr>
        <w:ind w:firstLine="720"/>
      </w:pPr>
      <w:r>
        <w:tab/>
      </w:r>
      <w:proofErr w:type="spellStart"/>
      <w:r>
        <w:t>Display.text</w:t>
      </w:r>
      <w:proofErr w:type="spellEnd"/>
      <w:r>
        <w:t xml:space="preserve"> = Tan(</w:t>
      </w:r>
      <w:proofErr w:type="spellStart"/>
      <w:r>
        <w:t>display.text</w:t>
      </w:r>
      <w:proofErr w:type="spellEnd"/>
      <w:r>
        <w:t>)</w:t>
      </w:r>
    </w:p>
    <w:p w:rsidR="005F272D" w:rsidRDefault="005F272D" w:rsidP="005F272D">
      <w:pPr>
        <w:ind w:firstLine="720"/>
      </w:pPr>
      <w:r>
        <w:t>ELSE</w:t>
      </w:r>
    </w:p>
    <w:p w:rsidR="005F272D" w:rsidRDefault="005F272D" w:rsidP="005F272D">
      <w:pPr>
        <w:ind w:firstLine="720"/>
      </w:pPr>
      <w:r>
        <w:tab/>
      </w:r>
      <w:proofErr w:type="spellStart"/>
      <w:r>
        <w:t>MessageBox</w:t>
      </w:r>
      <w:proofErr w:type="spellEnd"/>
      <w:r>
        <w:t xml:space="preserve"> (Error)</w:t>
      </w:r>
    </w:p>
    <w:p w:rsidR="005F272D" w:rsidRDefault="005F272D" w:rsidP="005F272D">
      <w:pPr>
        <w:ind w:firstLine="720"/>
      </w:pPr>
      <w:r>
        <w:t>END IF</w:t>
      </w:r>
    </w:p>
    <w:p w:rsidR="005F272D" w:rsidRDefault="005F272D" w:rsidP="005F272D">
      <w:r>
        <w:t>END METHOD</w:t>
      </w:r>
    </w:p>
    <w:p w:rsidR="005F272D" w:rsidRDefault="008A3417" w:rsidP="00E5165A">
      <w:r>
        <w:lastRenderedPageBreak/>
        <w:t>Sin</w:t>
      </w:r>
      <w:r w:rsidR="002B1E1B">
        <w:t xml:space="preserve"> Button</w:t>
      </w:r>
    </w:p>
    <w:p w:rsidR="002B1E1B" w:rsidRDefault="002B1E1B" w:rsidP="002B1E1B">
      <w:pPr>
        <w:ind w:firstLine="720"/>
      </w:pPr>
      <w:r>
        <w:t>IF (</w:t>
      </w:r>
      <w:proofErr w:type="spellStart"/>
      <w:r>
        <w:t>Display.text</w:t>
      </w:r>
      <w:proofErr w:type="spellEnd"/>
      <w:r>
        <w:t xml:space="preserve"> =! Empty &amp;&amp; </w:t>
      </w:r>
      <w:proofErr w:type="spellStart"/>
      <w:r>
        <w:t>display.text</w:t>
      </w:r>
      <w:proofErr w:type="spellEnd"/>
      <w:r>
        <w:t xml:space="preserve"> &lt; 360 &amp;&amp; </w:t>
      </w:r>
      <w:proofErr w:type="spellStart"/>
      <w:r>
        <w:t>display.text</w:t>
      </w:r>
      <w:proofErr w:type="spellEnd"/>
      <w:r>
        <w:t xml:space="preserve"> </w:t>
      </w:r>
      <w:r w:rsidR="006821FC">
        <w:t>&gt;</w:t>
      </w:r>
      <w:r>
        <w:t>= 0)</w:t>
      </w:r>
    </w:p>
    <w:p w:rsidR="002B1E1B" w:rsidRDefault="002B1E1B" w:rsidP="002B1E1B">
      <w:pPr>
        <w:ind w:firstLine="720"/>
      </w:pPr>
      <w:r>
        <w:tab/>
      </w:r>
      <w:proofErr w:type="spellStart"/>
      <w:r>
        <w:t>Display.text</w:t>
      </w:r>
      <w:proofErr w:type="spellEnd"/>
      <w:r>
        <w:t xml:space="preserve"> = </w:t>
      </w:r>
      <w:r w:rsidR="008A3417">
        <w:t>Sin</w:t>
      </w:r>
      <w:r>
        <w:t>(</w:t>
      </w:r>
      <w:proofErr w:type="spellStart"/>
      <w:r>
        <w:t>display.text</w:t>
      </w:r>
      <w:proofErr w:type="spellEnd"/>
      <w:r>
        <w:t>)</w:t>
      </w:r>
    </w:p>
    <w:p w:rsidR="002B1E1B" w:rsidRDefault="002B1E1B" w:rsidP="002B1E1B">
      <w:pPr>
        <w:ind w:firstLine="720"/>
      </w:pPr>
      <w:r>
        <w:t>ELSE</w:t>
      </w:r>
    </w:p>
    <w:p w:rsidR="002B1E1B" w:rsidRDefault="002B1E1B" w:rsidP="002B1E1B">
      <w:pPr>
        <w:ind w:firstLine="720"/>
      </w:pPr>
      <w:r>
        <w:tab/>
      </w:r>
      <w:proofErr w:type="spellStart"/>
      <w:r>
        <w:t>MessageBox</w:t>
      </w:r>
      <w:proofErr w:type="spellEnd"/>
      <w:r>
        <w:t xml:space="preserve"> (Error)</w:t>
      </w:r>
    </w:p>
    <w:p w:rsidR="002B1E1B" w:rsidRDefault="002B1E1B" w:rsidP="002B1E1B">
      <w:pPr>
        <w:ind w:firstLine="720"/>
      </w:pPr>
      <w:r>
        <w:t>END IF</w:t>
      </w:r>
    </w:p>
    <w:p w:rsidR="002B1E1B" w:rsidRDefault="002B1E1B" w:rsidP="002B1E1B">
      <w:r>
        <w:t>END METHOD</w:t>
      </w:r>
    </w:p>
    <w:p w:rsidR="002B1E1B" w:rsidRDefault="002B1E1B" w:rsidP="00E5165A"/>
    <w:p w:rsidR="008A3417" w:rsidRDefault="008A3417" w:rsidP="00E5165A">
      <w:r>
        <w:t>Cos Button</w:t>
      </w:r>
    </w:p>
    <w:p w:rsidR="008A3417" w:rsidRDefault="008A3417" w:rsidP="008A3417">
      <w:pPr>
        <w:ind w:firstLine="720"/>
      </w:pPr>
      <w:r>
        <w:t>IF (</w:t>
      </w:r>
      <w:proofErr w:type="spellStart"/>
      <w:r>
        <w:t>Display.text</w:t>
      </w:r>
      <w:proofErr w:type="spellEnd"/>
      <w:r>
        <w:t xml:space="preserve"> =! Empty &amp;&amp; </w:t>
      </w:r>
      <w:proofErr w:type="spellStart"/>
      <w:r>
        <w:t>display.text</w:t>
      </w:r>
      <w:proofErr w:type="spellEnd"/>
      <w:r>
        <w:t xml:space="preserve"> &lt; 360 &amp;&amp; </w:t>
      </w:r>
      <w:proofErr w:type="spellStart"/>
      <w:r>
        <w:t>display.text</w:t>
      </w:r>
      <w:proofErr w:type="spellEnd"/>
      <w:r>
        <w:t xml:space="preserve"> &gt;= 0)</w:t>
      </w:r>
    </w:p>
    <w:p w:rsidR="008A3417" w:rsidRDefault="008A3417" w:rsidP="008A3417">
      <w:pPr>
        <w:ind w:firstLine="720"/>
      </w:pPr>
      <w:r>
        <w:tab/>
      </w:r>
      <w:proofErr w:type="spellStart"/>
      <w:r>
        <w:t>Display.text</w:t>
      </w:r>
      <w:proofErr w:type="spellEnd"/>
      <w:r>
        <w:t xml:space="preserve"> = Cos(</w:t>
      </w:r>
      <w:proofErr w:type="spellStart"/>
      <w:r>
        <w:t>display.text</w:t>
      </w:r>
      <w:proofErr w:type="spellEnd"/>
      <w:r>
        <w:t>)</w:t>
      </w:r>
    </w:p>
    <w:p w:rsidR="008A3417" w:rsidRDefault="008A3417" w:rsidP="008A3417">
      <w:pPr>
        <w:ind w:firstLine="720"/>
      </w:pPr>
      <w:r>
        <w:t>ELSE</w:t>
      </w:r>
    </w:p>
    <w:p w:rsidR="008A3417" w:rsidRDefault="008A3417" w:rsidP="008A3417">
      <w:pPr>
        <w:ind w:firstLine="720"/>
      </w:pPr>
      <w:r>
        <w:tab/>
      </w:r>
      <w:proofErr w:type="spellStart"/>
      <w:r>
        <w:t>MessageBox</w:t>
      </w:r>
      <w:proofErr w:type="spellEnd"/>
      <w:r>
        <w:t xml:space="preserve"> (Error)</w:t>
      </w:r>
    </w:p>
    <w:p w:rsidR="008A3417" w:rsidRDefault="008A3417" w:rsidP="008A3417">
      <w:pPr>
        <w:ind w:firstLine="720"/>
      </w:pPr>
      <w:r>
        <w:t>END IF</w:t>
      </w:r>
    </w:p>
    <w:p w:rsidR="008A3417" w:rsidRDefault="008A3417" w:rsidP="008A3417">
      <w:r>
        <w:t>END METHOD</w:t>
      </w:r>
    </w:p>
    <w:p w:rsidR="008A3417" w:rsidRDefault="008A3417" w:rsidP="00E5165A"/>
    <w:p w:rsidR="003A1CFF" w:rsidRDefault="003A1CFF" w:rsidP="00E5165A">
      <w:r>
        <w:t>Equals Button</w:t>
      </w:r>
    </w:p>
    <w:p w:rsidR="003A1CFF" w:rsidRDefault="003A1CFF" w:rsidP="003A1CFF">
      <w:pPr>
        <w:ind w:firstLine="720"/>
      </w:pPr>
      <w:r>
        <w:t>IF (plus)</w:t>
      </w:r>
    </w:p>
    <w:p w:rsidR="003A1CFF" w:rsidRDefault="003A1CFF" w:rsidP="003A1CFF">
      <w:pPr>
        <w:ind w:firstLine="720"/>
      </w:pPr>
      <w:r>
        <w:tab/>
      </w:r>
      <w:proofErr w:type="spellStart"/>
      <w:r>
        <w:t>finalResult</w:t>
      </w:r>
      <w:proofErr w:type="spellEnd"/>
      <w:r>
        <w:t xml:space="preserve"> = Add(</w:t>
      </w:r>
      <w:proofErr w:type="spellStart"/>
      <w:r>
        <w:t>tempResult</w:t>
      </w:r>
      <w:proofErr w:type="spellEnd"/>
      <w:r>
        <w:t xml:space="preserve">, </w:t>
      </w:r>
      <w:proofErr w:type="spellStart"/>
      <w:r>
        <w:t>display.text</w:t>
      </w:r>
      <w:proofErr w:type="spellEnd"/>
      <w:r>
        <w:t>)</w:t>
      </w:r>
    </w:p>
    <w:p w:rsidR="003A1CFF" w:rsidRDefault="003A1CFF" w:rsidP="003A1CFF">
      <w:pPr>
        <w:ind w:firstLine="720"/>
      </w:pPr>
      <w:r>
        <w:t>ELSE IF (minus)</w:t>
      </w:r>
    </w:p>
    <w:p w:rsidR="003A1CFF" w:rsidRDefault="003A1CFF" w:rsidP="003A1CFF">
      <w:pPr>
        <w:ind w:firstLine="720"/>
      </w:pPr>
      <w:r>
        <w:tab/>
      </w:r>
      <w:proofErr w:type="spellStart"/>
      <w:r>
        <w:t>finalResult</w:t>
      </w:r>
      <w:proofErr w:type="spellEnd"/>
      <w:r>
        <w:t xml:space="preserve"> = Sub(</w:t>
      </w:r>
      <w:proofErr w:type="spellStart"/>
      <w:r>
        <w:t>tempResult</w:t>
      </w:r>
      <w:proofErr w:type="spellEnd"/>
      <w:r>
        <w:t xml:space="preserve">, </w:t>
      </w:r>
      <w:proofErr w:type="spellStart"/>
      <w:r>
        <w:t>display.text</w:t>
      </w:r>
      <w:proofErr w:type="spellEnd"/>
      <w:r>
        <w:t>)</w:t>
      </w:r>
    </w:p>
    <w:p w:rsidR="003A1CFF" w:rsidRDefault="003A1CFF" w:rsidP="003A1CFF">
      <w:pPr>
        <w:ind w:firstLine="720"/>
      </w:pPr>
      <w:r>
        <w:t>ELSE IF (</w:t>
      </w:r>
      <w:proofErr w:type="spellStart"/>
      <w:r>
        <w:t>multipy</w:t>
      </w:r>
      <w:proofErr w:type="spellEnd"/>
      <w:r>
        <w:t>)</w:t>
      </w:r>
    </w:p>
    <w:p w:rsidR="003A1CFF" w:rsidRDefault="003A1CFF" w:rsidP="003A1CFF">
      <w:pPr>
        <w:ind w:firstLine="720"/>
      </w:pPr>
      <w:r>
        <w:tab/>
      </w:r>
      <w:proofErr w:type="spellStart"/>
      <w:r>
        <w:t>finalResult</w:t>
      </w:r>
      <w:proofErr w:type="spellEnd"/>
      <w:r>
        <w:t xml:space="preserve"> = </w:t>
      </w:r>
      <w:proofErr w:type="spellStart"/>
      <w:r>
        <w:t>Mult</w:t>
      </w:r>
      <w:proofErr w:type="spellEnd"/>
      <w:r>
        <w:t>(</w:t>
      </w:r>
      <w:proofErr w:type="spellStart"/>
      <w:r>
        <w:t>tempResult</w:t>
      </w:r>
      <w:proofErr w:type="spellEnd"/>
      <w:r>
        <w:t xml:space="preserve">, </w:t>
      </w:r>
      <w:proofErr w:type="spellStart"/>
      <w:r>
        <w:t>display.text</w:t>
      </w:r>
      <w:proofErr w:type="spellEnd"/>
      <w:r>
        <w:t>)</w:t>
      </w:r>
    </w:p>
    <w:p w:rsidR="003A1CFF" w:rsidRDefault="003A1CFF" w:rsidP="003A1CFF">
      <w:pPr>
        <w:ind w:firstLine="720"/>
      </w:pPr>
      <w:r>
        <w:t>ELSE IF (divide)</w:t>
      </w:r>
    </w:p>
    <w:p w:rsidR="003A1CFF" w:rsidRDefault="003A1CFF" w:rsidP="003A1CFF">
      <w:pPr>
        <w:ind w:firstLine="720"/>
      </w:pPr>
      <w:r>
        <w:tab/>
      </w:r>
      <w:proofErr w:type="spellStart"/>
      <w:r>
        <w:t>finalResult</w:t>
      </w:r>
      <w:proofErr w:type="spellEnd"/>
      <w:r>
        <w:t xml:space="preserve"> = </w:t>
      </w:r>
      <w:proofErr w:type="spellStart"/>
      <w:r>
        <w:t>Div</w:t>
      </w:r>
      <w:proofErr w:type="spellEnd"/>
      <w:r>
        <w:t>(</w:t>
      </w:r>
      <w:proofErr w:type="spellStart"/>
      <w:r>
        <w:t>tempResult</w:t>
      </w:r>
      <w:proofErr w:type="spellEnd"/>
      <w:r>
        <w:t xml:space="preserve">, </w:t>
      </w:r>
      <w:proofErr w:type="spellStart"/>
      <w:r>
        <w:t>display.text</w:t>
      </w:r>
      <w:proofErr w:type="spellEnd"/>
      <w:r>
        <w:t>)</w:t>
      </w:r>
    </w:p>
    <w:p w:rsidR="003A1CFF" w:rsidRDefault="003A1CFF" w:rsidP="00E5165A">
      <w:r>
        <w:tab/>
        <w:t>END IF</w:t>
      </w:r>
    </w:p>
    <w:p w:rsidR="008A2BEF" w:rsidRDefault="008A2BEF" w:rsidP="00E5165A">
      <w:r>
        <w:tab/>
      </w:r>
      <w:proofErr w:type="spellStart"/>
      <w:r>
        <w:t>Display.text</w:t>
      </w:r>
      <w:proofErr w:type="spellEnd"/>
      <w:r>
        <w:t xml:space="preserve">  = </w:t>
      </w:r>
      <w:proofErr w:type="spellStart"/>
      <w:r>
        <w:t>finalResult</w:t>
      </w:r>
      <w:proofErr w:type="spellEnd"/>
    </w:p>
    <w:p w:rsidR="008A2BEF" w:rsidRDefault="008A2BEF" w:rsidP="00E5165A">
      <w:r>
        <w:tab/>
      </w:r>
      <w:proofErr w:type="spellStart"/>
      <w:r>
        <w:t>tempResult</w:t>
      </w:r>
      <w:proofErr w:type="spellEnd"/>
      <w:r>
        <w:t xml:space="preserve"> = 0</w:t>
      </w:r>
    </w:p>
    <w:p w:rsidR="008A2BEF" w:rsidRDefault="008A2BEF" w:rsidP="00E5165A">
      <w:r>
        <w:t>END METHOD</w:t>
      </w:r>
    </w:p>
    <w:p w:rsidR="00854039" w:rsidRDefault="00854039" w:rsidP="00E5165A"/>
    <w:p w:rsidR="005A5E6A" w:rsidRDefault="005A5E6A" w:rsidP="005A5E6A">
      <w:pPr>
        <w:pStyle w:val="Heading2"/>
      </w:pPr>
      <w:bookmarkStart w:id="3" w:name="_Toc8374412"/>
      <w:r>
        <w:lastRenderedPageBreak/>
        <w:t>Error Handling</w:t>
      </w:r>
      <w:bookmarkEnd w:id="3"/>
    </w:p>
    <w:p w:rsidR="005A5E6A" w:rsidRDefault="004C5A8D" w:rsidP="005A5E6A">
      <w:r>
        <w:t>The error handling used in this is primarily preventing the user from entering anything that could cause issues</w:t>
      </w:r>
      <w:r w:rsidR="005A38FC">
        <w:t>.</w:t>
      </w:r>
      <w:r w:rsidR="0003409D">
        <w:t xml:space="preserve"> Before executing the </w:t>
      </w:r>
      <w:r w:rsidR="009408E4">
        <w:t>maths,</w:t>
      </w:r>
      <w:r w:rsidR="0003409D">
        <w:t xml:space="preserve"> it also checks to ensure it’s a valid number </w:t>
      </w:r>
      <w:r w:rsidR="009408E4">
        <w:t xml:space="preserve">such as </w:t>
      </w:r>
      <w:r w:rsidR="00190502">
        <w:t xml:space="preserve">two </w:t>
      </w:r>
      <w:r w:rsidR="0003409D">
        <w:t>decimal point</w:t>
      </w:r>
      <w:r w:rsidR="00190502">
        <w:t>s in a row</w:t>
      </w:r>
      <w:r w:rsidR="00EC5919">
        <w:t>.</w:t>
      </w:r>
      <w:r w:rsidR="008755CF">
        <w:t xml:space="preserve"> And also the prevention of entering values such as Tan(90)</w:t>
      </w:r>
      <w:r w:rsidR="00036FE7">
        <w:t>.</w:t>
      </w:r>
    </w:p>
    <w:p w:rsidR="004C5A8D" w:rsidRPr="005A5E6A" w:rsidRDefault="004C5A8D" w:rsidP="005A5E6A"/>
    <w:p w:rsidR="00E5165A" w:rsidRDefault="005932C3" w:rsidP="005932C3">
      <w:pPr>
        <w:pStyle w:val="Heading1"/>
      </w:pPr>
      <w:bookmarkStart w:id="4" w:name="_Toc8374413"/>
      <w:r>
        <w:t>Testing Procedures</w:t>
      </w:r>
      <w:bookmarkEnd w:id="4"/>
    </w:p>
    <w:p w:rsidR="005932C3" w:rsidRDefault="00D1214A" w:rsidP="005932C3">
      <w:r>
        <w:t xml:space="preserve">The recommended testing procedure </w:t>
      </w:r>
      <w:r w:rsidR="00C3372D">
        <w:t xml:space="preserve">would be to complete a testing table of </w:t>
      </w:r>
      <w:proofErr w:type="gramStart"/>
      <w:r w:rsidR="00C3372D">
        <w:t>various different</w:t>
      </w:r>
      <w:proofErr w:type="gramEnd"/>
      <w:r w:rsidR="00C3372D">
        <w:t xml:space="preserve"> sums to ensure the answers are correct and that it doesn’t crash.</w:t>
      </w:r>
    </w:p>
    <w:p w:rsidR="008870AE" w:rsidRDefault="008870AE" w:rsidP="005932C3"/>
    <w:p w:rsidR="005932C3" w:rsidRDefault="00A31C3B" w:rsidP="005932C3">
      <w:pPr>
        <w:pStyle w:val="Heading1"/>
      </w:pPr>
      <w:bookmarkStart w:id="5" w:name="_Toc8374414"/>
      <w:r>
        <w:t xml:space="preserve">Upgrades and future </w:t>
      </w:r>
      <w:r w:rsidR="00741257">
        <w:t>enhancements</w:t>
      </w:r>
      <w:bookmarkEnd w:id="5"/>
    </w:p>
    <w:p w:rsidR="00047FC4" w:rsidRDefault="007A5801" w:rsidP="00047FC4">
      <w:r>
        <w:t>Upgrades that could be made are more math buttons that complete different sums, such as 2^2</w:t>
      </w:r>
      <w:r w:rsidR="00C226D3">
        <w:t xml:space="preserve"> </w:t>
      </w:r>
      <w:r w:rsidR="00032D43">
        <w:t>etc</w:t>
      </w:r>
      <w:r w:rsidR="00C226D3">
        <w:t>.</w:t>
      </w:r>
      <w:r w:rsidR="009F2ECA">
        <w:t xml:space="preserve"> Another example could be the ability the type the numbers/symbols into the calculator, this would make it more user </w:t>
      </w:r>
      <w:r w:rsidR="004657D3">
        <w:t>friendly.</w:t>
      </w:r>
    </w:p>
    <w:p w:rsidR="00304B1F" w:rsidRDefault="00304B1F" w:rsidP="00047FC4"/>
    <w:p w:rsidR="00047FC4" w:rsidRDefault="00047FC4" w:rsidP="00047FC4">
      <w:pPr>
        <w:pStyle w:val="Heading1"/>
      </w:pPr>
      <w:r>
        <w:t>Git Hub</w:t>
      </w:r>
      <w:bookmarkStart w:id="6" w:name="_GoBack"/>
      <w:bookmarkEnd w:id="6"/>
    </w:p>
    <w:p w:rsidR="00AE7563" w:rsidRPr="00AE7563" w:rsidRDefault="00AE7563" w:rsidP="00AE7563">
      <w:r w:rsidRPr="00AE7563">
        <w:t>https://github.com/SmashTriple7</w:t>
      </w:r>
    </w:p>
    <w:sectPr w:rsidR="00AE7563" w:rsidRPr="00AE7563" w:rsidSect="009729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E27" w:rsidRDefault="00390E27" w:rsidP="00183759">
      <w:pPr>
        <w:spacing w:after="0" w:line="240" w:lineRule="auto"/>
      </w:pPr>
      <w:r>
        <w:separator/>
      </w:r>
    </w:p>
  </w:endnote>
  <w:endnote w:type="continuationSeparator" w:id="0">
    <w:p w:rsidR="00390E27" w:rsidRDefault="00390E27" w:rsidP="0018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B13" w:rsidRDefault="00A37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759" w:rsidRDefault="00183759" w:rsidP="00183759">
    <w:pPr>
      <w:pStyle w:val="Footer"/>
      <w:pBdr>
        <w:top w:val="single" w:sz="4" w:space="1" w:color="auto"/>
      </w:pBdr>
    </w:pPr>
    <w:r>
      <w:t>P458162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1A6123">
      <w:rPr>
        <w:noProof/>
      </w:rPr>
      <w:t>2</w:t>
    </w:r>
    <w:r>
      <w:fldChar w:fldCharType="end"/>
    </w:r>
    <w:r>
      <w:ptab w:relativeTo="margin" w:alignment="right" w:leader="none"/>
    </w:r>
    <w:r>
      <w:t>Jonah Cummins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B13" w:rsidRDefault="00A37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E27" w:rsidRDefault="00390E27" w:rsidP="00183759">
      <w:pPr>
        <w:spacing w:after="0" w:line="240" w:lineRule="auto"/>
      </w:pPr>
      <w:r>
        <w:separator/>
      </w:r>
    </w:p>
  </w:footnote>
  <w:footnote w:type="continuationSeparator" w:id="0">
    <w:p w:rsidR="00390E27" w:rsidRDefault="00390E27" w:rsidP="00183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B13" w:rsidRDefault="00A37B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759" w:rsidRDefault="00A37B13" w:rsidP="00285089">
    <w:pPr>
      <w:pStyle w:val="Header"/>
      <w:pBdr>
        <w:bottom w:val="single" w:sz="4" w:space="1" w:color="auto"/>
      </w:pBdr>
    </w:pPr>
    <w:r>
      <w:t>Programming 3</w:t>
    </w:r>
    <w:r w:rsidR="00285089">
      <w:t xml:space="preserve"> – Portfolio Question </w:t>
    </w:r>
    <w:r>
      <w:t>7</w:t>
    </w:r>
    <w:r w:rsidR="00285089">
      <w:t xml:space="preserve"> (AT1.</w:t>
    </w:r>
    <w:r>
      <w:t>7</w:t>
    </w:r>
    <w:r w:rsidR="00285089">
      <w:t>)</w:t>
    </w:r>
    <w:r w:rsidR="00183759">
      <w:ptab w:relativeTo="margin" w:alignment="right" w:leader="none"/>
    </w:r>
    <w:r w:rsidR="001A5CFE">
      <w:rPr>
        <w:noProof/>
      </w:rPr>
      <w:fldChar w:fldCharType="begin"/>
    </w:r>
    <w:r w:rsidR="001A5CFE">
      <w:rPr>
        <w:noProof/>
      </w:rPr>
      <w:instrText xml:space="preserve"> DATE   \* MERGEFORMAT </w:instrText>
    </w:r>
    <w:r w:rsidR="001A5CFE">
      <w:rPr>
        <w:noProof/>
      </w:rPr>
      <w:fldChar w:fldCharType="separate"/>
    </w:r>
    <w:r w:rsidR="008870AE">
      <w:rPr>
        <w:noProof/>
      </w:rPr>
      <w:t>12/05/2019</w:t>
    </w:r>
    <w:r w:rsidR="001A5CFE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B13" w:rsidRDefault="00A37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9656A"/>
    <w:multiLevelType w:val="hybridMultilevel"/>
    <w:tmpl w:val="C1EAB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D4EA0"/>
    <w:multiLevelType w:val="hybridMultilevel"/>
    <w:tmpl w:val="2756949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4077A15"/>
    <w:multiLevelType w:val="multilevel"/>
    <w:tmpl w:val="333CC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C35"/>
    <w:rsid w:val="00032D43"/>
    <w:rsid w:val="0003409D"/>
    <w:rsid w:val="00036FE7"/>
    <w:rsid w:val="00047FC4"/>
    <w:rsid w:val="00065130"/>
    <w:rsid w:val="00084C14"/>
    <w:rsid w:val="000C45C8"/>
    <w:rsid w:val="000F6665"/>
    <w:rsid w:val="00126232"/>
    <w:rsid w:val="00133E55"/>
    <w:rsid w:val="00183759"/>
    <w:rsid w:val="00190502"/>
    <w:rsid w:val="00192191"/>
    <w:rsid w:val="001A5CFE"/>
    <w:rsid w:val="001A6123"/>
    <w:rsid w:val="001A71F7"/>
    <w:rsid w:val="001C2043"/>
    <w:rsid w:val="001C562A"/>
    <w:rsid w:val="00265F3D"/>
    <w:rsid w:val="00270924"/>
    <w:rsid w:val="00284D66"/>
    <w:rsid w:val="00285089"/>
    <w:rsid w:val="002B1E1B"/>
    <w:rsid w:val="002B4872"/>
    <w:rsid w:val="002F4EFD"/>
    <w:rsid w:val="00304B1F"/>
    <w:rsid w:val="003323C6"/>
    <w:rsid w:val="00356341"/>
    <w:rsid w:val="00366DCC"/>
    <w:rsid w:val="0037196E"/>
    <w:rsid w:val="00390E27"/>
    <w:rsid w:val="003A1CFF"/>
    <w:rsid w:val="003D3AD0"/>
    <w:rsid w:val="003E233C"/>
    <w:rsid w:val="00406BBD"/>
    <w:rsid w:val="00417F76"/>
    <w:rsid w:val="004276BE"/>
    <w:rsid w:val="00431710"/>
    <w:rsid w:val="00460687"/>
    <w:rsid w:val="004657D3"/>
    <w:rsid w:val="0046709D"/>
    <w:rsid w:val="00482B35"/>
    <w:rsid w:val="00487F36"/>
    <w:rsid w:val="004C5A8D"/>
    <w:rsid w:val="00510DE3"/>
    <w:rsid w:val="0051154A"/>
    <w:rsid w:val="00515558"/>
    <w:rsid w:val="005261E3"/>
    <w:rsid w:val="00527F2F"/>
    <w:rsid w:val="0054360E"/>
    <w:rsid w:val="00547A10"/>
    <w:rsid w:val="00550FD8"/>
    <w:rsid w:val="005571B5"/>
    <w:rsid w:val="00590646"/>
    <w:rsid w:val="005932C3"/>
    <w:rsid w:val="005A14B8"/>
    <w:rsid w:val="005A38FC"/>
    <w:rsid w:val="005A5E6A"/>
    <w:rsid w:val="005F272D"/>
    <w:rsid w:val="00612F81"/>
    <w:rsid w:val="00615CC7"/>
    <w:rsid w:val="00623025"/>
    <w:rsid w:val="006326A0"/>
    <w:rsid w:val="0064110C"/>
    <w:rsid w:val="00655CF7"/>
    <w:rsid w:val="00671CB1"/>
    <w:rsid w:val="00675609"/>
    <w:rsid w:val="00676D6B"/>
    <w:rsid w:val="006821FC"/>
    <w:rsid w:val="006A5A62"/>
    <w:rsid w:val="006F042B"/>
    <w:rsid w:val="00702437"/>
    <w:rsid w:val="00741257"/>
    <w:rsid w:val="00771906"/>
    <w:rsid w:val="00777EC8"/>
    <w:rsid w:val="007A5801"/>
    <w:rsid w:val="007B246D"/>
    <w:rsid w:val="00801682"/>
    <w:rsid w:val="00810C35"/>
    <w:rsid w:val="0081611E"/>
    <w:rsid w:val="00827704"/>
    <w:rsid w:val="00854039"/>
    <w:rsid w:val="00863D71"/>
    <w:rsid w:val="008755CF"/>
    <w:rsid w:val="008870AE"/>
    <w:rsid w:val="008A2BEF"/>
    <w:rsid w:val="008A3417"/>
    <w:rsid w:val="008A3F8B"/>
    <w:rsid w:val="008B0458"/>
    <w:rsid w:val="008B3829"/>
    <w:rsid w:val="008E539E"/>
    <w:rsid w:val="008F5FC9"/>
    <w:rsid w:val="008F7E46"/>
    <w:rsid w:val="009408E4"/>
    <w:rsid w:val="00954ABA"/>
    <w:rsid w:val="009621C7"/>
    <w:rsid w:val="00972627"/>
    <w:rsid w:val="009729F1"/>
    <w:rsid w:val="009B3B5C"/>
    <w:rsid w:val="009F2ECA"/>
    <w:rsid w:val="00A12517"/>
    <w:rsid w:val="00A31C3B"/>
    <w:rsid w:val="00A37B13"/>
    <w:rsid w:val="00A459EE"/>
    <w:rsid w:val="00A55AED"/>
    <w:rsid w:val="00AA2D0C"/>
    <w:rsid w:val="00AA631D"/>
    <w:rsid w:val="00AC7171"/>
    <w:rsid w:val="00AD0481"/>
    <w:rsid w:val="00AD16E2"/>
    <w:rsid w:val="00AD377F"/>
    <w:rsid w:val="00AE7563"/>
    <w:rsid w:val="00AF2146"/>
    <w:rsid w:val="00B20F89"/>
    <w:rsid w:val="00B21F2B"/>
    <w:rsid w:val="00B52923"/>
    <w:rsid w:val="00B6201E"/>
    <w:rsid w:val="00B64227"/>
    <w:rsid w:val="00B76D4A"/>
    <w:rsid w:val="00B80529"/>
    <w:rsid w:val="00B8374B"/>
    <w:rsid w:val="00BE5E05"/>
    <w:rsid w:val="00BF4DDD"/>
    <w:rsid w:val="00C226D3"/>
    <w:rsid w:val="00C26D97"/>
    <w:rsid w:val="00C3372D"/>
    <w:rsid w:val="00C448F5"/>
    <w:rsid w:val="00C63EE6"/>
    <w:rsid w:val="00C83248"/>
    <w:rsid w:val="00C862B0"/>
    <w:rsid w:val="00CA57DC"/>
    <w:rsid w:val="00CA5AC5"/>
    <w:rsid w:val="00CC18AC"/>
    <w:rsid w:val="00CF023B"/>
    <w:rsid w:val="00CF2765"/>
    <w:rsid w:val="00D1214A"/>
    <w:rsid w:val="00D446F5"/>
    <w:rsid w:val="00D77C5E"/>
    <w:rsid w:val="00DD3C5F"/>
    <w:rsid w:val="00DE16E2"/>
    <w:rsid w:val="00DE7963"/>
    <w:rsid w:val="00E01891"/>
    <w:rsid w:val="00E13A62"/>
    <w:rsid w:val="00E15BA7"/>
    <w:rsid w:val="00E40003"/>
    <w:rsid w:val="00E460F9"/>
    <w:rsid w:val="00E5165A"/>
    <w:rsid w:val="00E521C2"/>
    <w:rsid w:val="00E54F5E"/>
    <w:rsid w:val="00E70FC1"/>
    <w:rsid w:val="00EC5919"/>
    <w:rsid w:val="00EF1EBB"/>
    <w:rsid w:val="00F038B6"/>
    <w:rsid w:val="00F12E46"/>
    <w:rsid w:val="00F21DA7"/>
    <w:rsid w:val="00F34564"/>
    <w:rsid w:val="00F35BC8"/>
    <w:rsid w:val="00F428CA"/>
    <w:rsid w:val="00F7453D"/>
    <w:rsid w:val="00F82263"/>
    <w:rsid w:val="00FC45A7"/>
    <w:rsid w:val="00F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247AA"/>
  <w15:chartTrackingRefBased/>
  <w15:docId w15:val="{BE48ECAB-41F4-4242-A542-01E0EA73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9F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729F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9F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729F1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3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75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3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759"/>
  </w:style>
  <w:style w:type="paragraph" w:styleId="Footer">
    <w:name w:val="footer"/>
    <w:basedOn w:val="Normal"/>
    <w:link w:val="FooterChar"/>
    <w:uiPriority w:val="99"/>
    <w:unhideWhenUsed/>
    <w:rsid w:val="00183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759"/>
  </w:style>
  <w:style w:type="character" w:customStyle="1" w:styleId="Heading2Char">
    <w:name w:val="Heading 2 Char"/>
    <w:basedOn w:val="DefaultParagraphFont"/>
    <w:link w:val="Heading2"/>
    <w:uiPriority w:val="9"/>
    <w:rsid w:val="00183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76D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6D4A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9621C7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265F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5F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F3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50FD8"/>
    <w:pPr>
      <w:spacing w:after="100"/>
      <w:ind w:left="220"/>
    </w:pPr>
  </w:style>
  <w:style w:type="table" w:styleId="TableGrid">
    <w:name w:val="Table Grid"/>
    <w:basedOn w:val="TableNormal"/>
    <w:uiPriority w:val="39"/>
    <w:rsid w:val="00D7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458162\Documents\Custom%20Office%20Templates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By Jonah Cummins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BE38E6-5CD3-403C-825B-21C94CD0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697</TotalTime>
  <Pages>7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3</vt:lpstr>
    </vt:vector>
  </TitlesOfParts>
  <Company>South Metro TAFE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3</dc:title>
  <dc:subject>P458162</dc:subject>
  <dc:creator>Jonah Cummins</dc:creator>
  <cp:keywords/>
  <dc:description/>
  <cp:lastModifiedBy>Jonah Cummins</cp:lastModifiedBy>
  <cp:revision>90</cp:revision>
  <dcterms:created xsi:type="dcterms:W3CDTF">2018-08-14T02:36:00Z</dcterms:created>
  <dcterms:modified xsi:type="dcterms:W3CDTF">2019-05-12T04:29:00Z</dcterms:modified>
  <cp:category>Jonah Cummins P458162</cp:category>
</cp:coreProperties>
</file>